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5446A9" w14:textId="6D8E22A7" w:rsidR="00FC1022" w:rsidRPr="00D45D00" w:rsidRDefault="008D2B44" w:rsidP="008D2B44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45D0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Portfolio</w:t>
                                    </w:r>
                                  </w:p>
                                </w:sdtContent>
                              </w:sdt>
                              <w:p w14:paraId="6227AFB0" w14:textId="68196585" w:rsidR="00FC1022" w:rsidRPr="008F31C1" w:rsidRDefault="008D2B44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8F31C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Student</w:t>
                                </w:r>
                                <w:r w:rsidR="00FC1022" w:rsidRPr="008F31C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="00D45D00" w:rsidRPr="008F31C1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</w:rPr>
                                      <w:t>Riza Karabicek</w:t>
                                    </w:r>
                                  </w:sdtContent>
                                </w:sdt>
                              </w:p>
                              <w:p w14:paraId="278BDB2A" w14:textId="2F262BEA" w:rsidR="00FC1022" w:rsidRPr="008F31C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r w:rsidRPr="008F31C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Cohort:</w:t>
                                </w:r>
                                <w:r w:rsidR="00622C75" w:rsidRPr="008F31C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 xml:space="preserve"> 202</w:t>
                                </w:r>
                                <w:r w:rsidR="00D45D00" w:rsidRPr="008F31C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1</w:t>
                                </w:r>
                              </w:p>
                              <w:p w14:paraId="3B63A723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14:paraId="790FAB20" w14:textId="77777777" w:rsidR="00FC1022" w:rsidRPr="00222411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1.0</w:t>
                                </w:r>
                              </w:p>
                              <w:p w14:paraId="6924DA6A" w14:textId="159123F1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Datum:</w:t>
                                </w:r>
                                <w:r w:rsidR="008F31C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25</w:t>
                                </w:r>
                                <w:r w:rsidR="00BB26D8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-10-2021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5446A9" w14:textId="6D8E22A7" w:rsidR="00FC1022" w:rsidRPr="00D45D00" w:rsidRDefault="008D2B44" w:rsidP="008D2B44">
                              <w:pPr>
                                <w:pStyle w:val="Geenafstand"/>
                                <w:spacing w:before="40" w:after="40"/>
                                <w:rPr>
                                  <w:rStyle w:val="Subtielebenadrukking"/>
                                  <w:i w:val="0"/>
                                  <w:iCs w:val="0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D45D0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Portfolio</w:t>
                              </w:r>
                            </w:p>
                          </w:sdtContent>
                        </w:sdt>
                        <w:p w14:paraId="6227AFB0" w14:textId="68196585" w:rsidR="00FC1022" w:rsidRPr="008F31C1" w:rsidRDefault="008D2B44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</w:pPr>
                          <w:r w:rsidRPr="008F31C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Student</w:t>
                          </w:r>
                          <w:r w:rsidR="00FC1022" w:rsidRPr="008F31C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 xml:space="preserve">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="00D45D00" w:rsidRPr="008F31C1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</w:rPr>
                                <w:t>Riza Karabicek</w:t>
                              </w:r>
                            </w:sdtContent>
                          </w:sdt>
                        </w:p>
                        <w:p w14:paraId="278BDB2A" w14:textId="2F262BEA" w:rsidR="00FC1022" w:rsidRPr="008F31C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</w:pPr>
                          <w:r w:rsidRPr="008F31C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Cohort:</w:t>
                          </w:r>
                          <w:r w:rsidR="00622C75" w:rsidRPr="008F31C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 xml:space="preserve"> 202</w:t>
                          </w:r>
                          <w:r w:rsidR="00D45D00" w:rsidRPr="008F31C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1</w:t>
                          </w:r>
                        </w:p>
                        <w:p w14:paraId="3B63A723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14:paraId="790FAB20" w14:textId="77777777" w:rsidR="00FC1022" w:rsidRPr="00222411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1.0</w:t>
                          </w:r>
                        </w:p>
                        <w:p w14:paraId="6924DA6A" w14:textId="159123F1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Datum:</w:t>
                          </w:r>
                          <w:r w:rsidR="008F31C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25</w:t>
                          </w:r>
                          <w:r w:rsidR="00BB26D8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-10-2021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C7525E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C7525E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1B769B30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8D2B44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1B769B30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8D2B44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848383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50666A45" w14:textId="74E285B1" w:rsidR="007E4C54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38397" w:history="1">
            <w:r w:rsidR="007E4C54" w:rsidRPr="00C93603">
              <w:rPr>
                <w:rStyle w:val="Hyperlink"/>
                <w:noProof/>
              </w:rPr>
              <w:t>Inhoud</w:t>
            </w:r>
            <w:r w:rsidR="007E4C54">
              <w:rPr>
                <w:noProof/>
                <w:webHidden/>
              </w:rPr>
              <w:tab/>
            </w:r>
            <w:r w:rsidR="007E4C54">
              <w:rPr>
                <w:noProof/>
                <w:webHidden/>
              </w:rPr>
              <w:fldChar w:fldCharType="begin"/>
            </w:r>
            <w:r w:rsidR="007E4C54">
              <w:rPr>
                <w:noProof/>
                <w:webHidden/>
              </w:rPr>
              <w:instrText xml:space="preserve"> PAGEREF _Toc84838397 \h </w:instrText>
            </w:r>
            <w:r w:rsidR="007E4C54">
              <w:rPr>
                <w:noProof/>
                <w:webHidden/>
              </w:rPr>
            </w:r>
            <w:r w:rsidR="007E4C54">
              <w:rPr>
                <w:noProof/>
                <w:webHidden/>
              </w:rPr>
              <w:fldChar w:fldCharType="separate"/>
            </w:r>
            <w:r w:rsidR="007E4C54">
              <w:rPr>
                <w:noProof/>
                <w:webHidden/>
              </w:rPr>
              <w:t>1</w:t>
            </w:r>
            <w:r w:rsidR="007E4C54">
              <w:rPr>
                <w:noProof/>
                <w:webHidden/>
              </w:rPr>
              <w:fldChar w:fldCharType="end"/>
            </w:r>
          </w:hyperlink>
        </w:p>
        <w:p w14:paraId="0407BEAC" w14:textId="374D1FCF" w:rsidR="007E4C54" w:rsidRDefault="00C7525E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4838398" w:history="1">
            <w:r w:rsidR="007E4C54" w:rsidRPr="00C93603">
              <w:rPr>
                <w:rStyle w:val="Hyperlink"/>
                <w:noProof/>
              </w:rPr>
              <w:t>1</w:t>
            </w:r>
            <w:r w:rsidR="007E4C54">
              <w:rPr>
                <w:rFonts w:eastAsiaTheme="minorEastAsia"/>
                <w:noProof/>
                <w:lang w:eastAsia="nl-NL"/>
              </w:rPr>
              <w:tab/>
            </w:r>
            <w:r w:rsidR="007E4C54" w:rsidRPr="00C93603">
              <w:rPr>
                <w:rStyle w:val="Hyperlink"/>
                <w:noProof/>
              </w:rPr>
              <w:t>ERD</w:t>
            </w:r>
            <w:r w:rsidR="007E4C54">
              <w:rPr>
                <w:noProof/>
                <w:webHidden/>
              </w:rPr>
              <w:tab/>
            </w:r>
            <w:r w:rsidR="007E4C54">
              <w:rPr>
                <w:noProof/>
                <w:webHidden/>
              </w:rPr>
              <w:fldChar w:fldCharType="begin"/>
            </w:r>
            <w:r w:rsidR="007E4C54">
              <w:rPr>
                <w:noProof/>
                <w:webHidden/>
              </w:rPr>
              <w:instrText xml:space="preserve"> PAGEREF _Toc84838398 \h </w:instrText>
            </w:r>
            <w:r w:rsidR="007E4C54">
              <w:rPr>
                <w:noProof/>
                <w:webHidden/>
              </w:rPr>
            </w:r>
            <w:r w:rsidR="007E4C54">
              <w:rPr>
                <w:noProof/>
                <w:webHidden/>
              </w:rPr>
              <w:fldChar w:fldCharType="separate"/>
            </w:r>
            <w:r w:rsidR="007E4C54">
              <w:rPr>
                <w:noProof/>
                <w:webHidden/>
              </w:rPr>
              <w:t>2</w:t>
            </w:r>
            <w:r w:rsidR="007E4C54">
              <w:rPr>
                <w:noProof/>
                <w:webHidden/>
              </w:rPr>
              <w:fldChar w:fldCharType="end"/>
            </w:r>
          </w:hyperlink>
        </w:p>
        <w:p w14:paraId="382A8BA6" w14:textId="6FB432D6" w:rsidR="007E4C54" w:rsidRDefault="00C7525E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4838399" w:history="1">
            <w:r w:rsidR="007E4C54" w:rsidRPr="00C93603">
              <w:rPr>
                <w:rStyle w:val="Hyperlink"/>
                <w:noProof/>
              </w:rPr>
              <w:t>2</w:t>
            </w:r>
            <w:r w:rsidR="007E4C54">
              <w:rPr>
                <w:rFonts w:eastAsiaTheme="minorEastAsia"/>
                <w:noProof/>
                <w:lang w:eastAsia="nl-NL"/>
              </w:rPr>
              <w:tab/>
            </w:r>
            <w:r w:rsidR="007E4C54" w:rsidRPr="00C93603">
              <w:rPr>
                <w:rStyle w:val="Hyperlink"/>
                <w:noProof/>
              </w:rPr>
              <w:t>Data Dictionary</w:t>
            </w:r>
            <w:r w:rsidR="007E4C54">
              <w:rPr>
                <w:noProof/>
                <w:webHidden/>
              </w:rPr>
              <w:tab/>
            </w:r>
            <w:r w:rsidR="007E4C54">
              <w:rPr>
                <w:noProof/>
                <w:webHidden/>
              </w:rPr>
              <w:fldChar w:fldCharType="begin"/>
            </w:r>
            <w:r w:rsidR="007E4C54">
              <w:rPr>
                <w:noProof/>
                <w:webHidden/>
              </w:rPr>
              <w:instrText xml:space="preserve"> PAGEREF _Toc84838399 \h </w:instrText>
            </w:r>
            <w:r w:rsidR="007E4C54">
              <w:rPr>
                <w:noProof/>
                <w:webHidden/>
              </w:rPr>
            </w:r>
            <w:r w:rsidR="007E4C54">
              <w:rPr>
                <w:noProof/>
                <w:webHidden/>
              </w:rPr>
              <w:fldChar w:fldCharType="separate"/>
            </w:r>
            <w:r w:rsidR="007E4C54">
              <w:rPr>
                <w:noProof/>
                <w:webHidden/>
              </w:rPr>
              <w:t>3</w:t>
            </w:r>
            <w:r w:rsidR="007E4C54">
              <w:rPr>
                <w:noProof/>
                <w:webHidden/>
              </w:rPr>
              <w:fldChar w:fldCharType="end"/>
            </w:r>
          </w:hyperlink>
        </w:p>
        <w:p w14:paraId="533C3DDD" w14:textId="07A1667C" w:rsidR="007E4C54" w:rsidRDefault="00C7525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4838400" w:history="1">
            <w:r w:rsidR="007E4C54" w:rsidRPr="00C93603">
              <w:rPr>
                <w:rStyle w:val="Hyperlink"/>
                <w:noProof/>
              </w:rPr>
              <w:t>Bijlage A: Relaties</w:t>
            </w:r>
            <w:r w:rsidR="007E4C54">
              <w:rPr>
                <w:noProof/>
                <w:webHidden/>
              </w:rPr>
              <w:tab/>
            </w:r>
            <w:r w:rsidR="007E4C54">
              <w:rPr>
                <w:noProof/>
                <w:webHidden/>
              </w:rPr>
              <w:fldChar w:fldCharType="begin"/>
            </w:r>
            <w:r w:rsidR="007E4C54">
              <w:rPr>
                <w:noProof/>
                <w:webHidden/>
              </w:rPr>
              <w:instrText xml:space="preserve"> PAGEREF _Toc84838400 \h </w:instrText>
            </w:r>
            <w:r w:rsidR="007E4C54">
              <w:rPr>
                <w:noProof/>
                <w:webHidden/>
              </w:rPr>
            </w:r>
            <w:r w:rsidR="007E4C54">
              <w:rPr>
                <w:noProof/>
                <w:webHidden/>
              </w:rPr>
              <w:fldChar w:fldCharType="separate"/>
            </w:r>
            <w:r w:rsidR="007E4C54">
              <w:rPr>
                <w:noProof/>
                <w:webHidden/>
              </w:rPr>
              <w:t>4</w:t>
            </w:r>
            <w:r w:rsidR="007E4C54">
              <w:rPr>
                <w:noProof/>
                <w:webHidden/>
              </w:rPr>
              <w:fldChar w:fldCharType="end"/>
            </w:r>
          </w:hyperlink>
        </w:p>
        <w:p w14:paraId="491E29F7" w14:textId="61A76671" w:rsidR="007E4C54" w:rsidRDefault="00C7525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4838401" w:history="1">
            <w:r w:rsidR="007E4C54" w:rsidRPr="00C93603">
              <w:rPr>
                <w:rStyle w:val="Hyperlink"/>
                <w:noProof/>
              </w:rPr>
              <w:t>Bijlage B: Feedback verslag</w:t>
            </w:r>
            <w:r w:rsidR="007E4C54">
              <w:rPr>
                <w:noProof/>
                <w:webHidden/>
              </w:rPr>
              <w:tab/>
            </w:r>
            <w:r w:rsidR="007E4C54">
              <w:rPr>
                <w:noProof/>
                <w:webHidden/>
              </w:rPr>
              <w:fldChar w:fldCharType="begin"/>
            </w:r>
            <w:r w:rsidR="007E4C54">
              <w:rPr>
                <w:noProof/>
                <w:webHidden/>
              </w:rPr>
              <w:instrText xml:space="preserve"> PAGEREF _Toc84838401 \h </w:instrText>
            </w:r>
            <w:r w:rsidR="007E4C54">
              <w:rPr>
                <w:noProof/>
                <w:webHidden/>
              </w:rPr>
            </w:r>
            <w:r w:rsidR="007E4C54">
              <w:rPr>
                <w:noProof/>
                <w:webHidden/>
              </w:rPr>
              <w:fldChar w:fldCharType="separate"/>
            </w:r>
            <w:r w:rsidR="007E4C54">
              <w:rPr>
                <w:noProof/>
                <w:webHidden/>
              </w:rPr>
              <w:t>5</w:t>
            </w:r>
            <w:r w:rsidR="007E4C54">
              <w:rPr>
                <w:noProof/>
                <w:webHidden/>
              </w:rPr>
              <w:fldChar w:fldCharType="end"/>
            </w:r>
          </w:hyperlink>
        </w:p>
        <w:p w14:paraId="253CCB0A" w14:textId="333E5EC6" w:rsidR="007E4C54" w:rsidRDefault="00C7525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4838402" w:history="1">
            <w:r w:rsidR="007E4C54" w:rsidRPr="00C93603">
              <w:rPr>
                <w:rStyle w:val="Hyperlink"/>
                <w:noProof/>
              </w:rPr>
              <w:t>Bijlage C: Contactpagina met email versturen</w:t>
            </w:r>
            <w:r w:rsidR="007E4C54">
              <w:rPr>
                <w:noProof/>
                <w:webHidden/>
              </w:rPr>
              <w:tab/>
            </w:r>
            <w:r w:rsidR="007E4C54">
              <w:rPr>
                <w:noProof/>
                <w:webHidden/>
              </w:rPr>
              <w:fldChar w:fldCharType="begin"/>
            </w:r>
            <w:r w:rsidR="007E4C54">
              <w:rPr>
                <w:noProof/>
                <w:webHidden/>
              </w:rPr>
              <w:instrText xml:space="preserve"> PAGEREF _Toc84838402 \h </w:instrText>
            </w:r>
            <w:r w:rsidR="007E4C54">
              <w:rPr>
                <w:noProof/>
                <w:webHidden/>
              </w:rPr>
            </w:r>
            <w:r w:rsidR="007E4C54">
              <w:rPr>
                <w:noProof/>
                <w:webHidden/>
              </w:rPr>
              <w:fldChar w:fldCharType="separate"/>
            </w:r>
            <w:r w:rsidR="007E4C54">
              <w:rPr>
                <w:noProof/>
                <w:webHidden/>
              </w:rPr>
              <w:t>6</w:t>
            </w:r>
            <w:r w:rsidR="007E4C54">
              <w:rPr>
                <w:noProof/>
                <w:webHidden/>
              </w:rPr>
              <w:fldChar w:fldCharType="end"/>
            </w:r>
          </w:hyperlink>
        </w:p>
        <w:p w14:paraId="2845FE19" w14:textId="0DC6D935" w:rsidR="007E4C54" w:rsidRDefault="00C7525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4838403" w:history="1">
            <w:r w:rsidR="007E4C54" w:rsidRPr="00C93603">
              <w:rPr>
                <w:rStyle w:val="Hyperlink"/>
                <w:noProof/>
              </w:rPr>
              <w:t>Bijlage D: Link naar Github</w:t>
            </w:r>
            <w:r w:rsidR="007E4C54">
              <w:rPr>
                <w:noProof/>
                <w:webHidden/>
              </w:rPr>
              <w:tab/>
            </w:r>
            <w:r w:rsidR="007E4C54">
              <w:rPr>
                <w:noProof/>
                <w:webHidden/>
              </w:rPr>
              <w:fldChar w:fldCharType="begin"/>
            </w:r>
            <w:r w:rsidR="007E4C54">
              <w:rPr>
                <w:noProof/>
                <w:webHidden/>
              </w:rPr>
              <w:instrText xml:space="preserve"> PAGEREF _Toc84838403 \h </w:instrText>
            </w:r>
            <w:r w:rsidR="007E4C54">
              <w:rPr>
                <w:noProof/>
                <w:webHidden/>
              </w:rPr>
            </w:r>
            <w:r w:rsidR="007E4C54">
              <w:rPr>
                <w:noProof/>
                <w:webHidden/>
              </w:rPr>
              <w:fldChar w:fldCharType="separate"/>
            </w:r>
            <w:r w:rsidR="007E4C54">
              <w:rPr>
                <w:noProof/>
                <w:webHidden/>
              </w:rPr>
              <w:t>7</w:t>
            </w:r>
            <w:r w:rsidR="007E4C54">
              <w:rPr>
                <w:noProof/>
                <w:webHidden/>
              </w:rPr>
              <w:fldChar w:fldCharType="end"/>
            </w:r>
          </w:hyperlink>
        </w:p>
        <w:p w14:paraId="7F1159D1" w14:textId="2031D92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61DE7214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Pr="00F205B8" w:rsidRDefault="00FC1022" w:rsidP="00F205B8">
      <w:pPr>
        <w:pStyle w:val="Kop1"/>
      </w:pPr>
      <w:bookmarkStart w:id="1" w:name="_Toc84838398"/>
      <w:r>
        <w:lastRenderedPageBreak/>
        <w:t>ERD</w:t>
      </w:r>
      <w:bookmarkEnd w:id="1"/>
    </w:p>
    <w:p w14:paraId="6AB88BF0" w14:textId="70246A71" w:rsidR="00F54C8A" w:rsidRPr="00222411" w:rsidRDefault="00A72191" w:rsidP="00DC3041">
      <w:pPr>
        <w:pStyle w:val="Kop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0147034" wp14:editId="31B674E1">
            <wp:extent cx="5731510" cy="362077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C8A"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2" w:name="_Toc84838399"/>
      <w:r w:rsidRPr="00DC3041">
        <w:lastRenderedPageBreak/>
        <w:t>Data Dictionary</w:t>
      </w:r>
      <w:bookmarkEnd w:id="2"/>
    </w:p>
    <w:tbl>
      <w:tblPr>
        <w:tblStyle w:val="Tabelrasterlicht"/>
        <w:tblW w:w="9972" w:type="dxa"/>
        <w:tblLook w:val="04A0" w:firstRow="1" w:lastRow="0" w:firstColumn="1" w:lastColumn="0" w:noHBand="0" w:noVBand="1"/>
      </w:tblPr>
      <w:tblGrid>
        <w:gridCol w:w="1994"/>
        <w:gridCol w:w="1994"/>
        <w:gridCol w:w="1994"/>
        <w:gridCol w:w="1994"/>
        <w:gridCol w:w="1996"/>
      </w:tblGrid>
      <w:tr w:rsidR="00A72191" w14:paraId="350CAE0A" w14:textId="77777777" w:rsidTr="00A72191">
        <w:trPr>
          <w:trHeight w:val="1412"/>
        </w:trPr>
        <w:tc>
          <w:tcPr>
            <w:tcW w:w="1994" w:type="dxa"/>
            <w:shd w:val="clear" w:color="auto" w:fill="8EAADB" w:themeFill="accent1" w:themeFillTint="99"/>
          </w:tcPr>
          <w:p w14:paraId="5E663E9B" w14:textId="77777777" w:rsidR="00A72191" w:rsidRDefault="00A72191" w:rsidP="0F415017"/>
          <w:p w14:paraId="4F023F9A" w14:textId="07CBD749" w:rsidR="00A72191" w:rsidRDefault="00A72191" w:rsidP="0F415017">
            <w:r>
              <w:t>Attribute Name</w:t>
            </w:r>
          </w:p>
        </w:tc>
        <w:tc>
          <w:tcPr>
            <w:tcW w:w="1994" w:type="dxa"/>
            <w:shd w:val="clear" w:color="auto" w:fill="8EAADB" w:themeFill="accent1" w:themeFillTint="99"/>
          </w:tcPr>
          <w:p w14:paraId="7B014B76" w14:textId="77777777" w:rsidR="00A72191" w:rsidRDefault="00A72191" w:rsidP="0F415017"/>
          <w:p w14:paraId="244EDEF3" w14:textId="2D9C5778" w:rsidR="00A72191" w:rsidRDefault="00A72191" w:rsidP="0F415017">
            <w:r>
              <w:t>Required</w:t>
            </w:r>
          </w:p>
        </w:tc>
        <w:tc>
          <w:tcPr>
            <w:tcW w:w="1994" w:type="dxa"/>
            <w:shd w:val="clear" w:color="auto" w:fill="8EAADB" w:themeFill="accent1" w:themeFillTint="99"/>
          </w:tcPr>
          <w:p w14:paraId="2BFF8B57" w14:textId="77777777" w:rsidR="00A72191" w:rsidRDefault="00A72191" w:rsidP="0F415017"/>
          <w:p w14:paraId="00CBC841" w14:textId="1FFBC527" w:rsidR="00A72191" w:rsidRDefault="00A72191" w:rsidP="0F415017">
            <w:r>
              <w:t>Format</w:t>
            </w:r>
          </w:p>
        </w:tc>
        <w:tc>
          <w:tcPr>
            <w:tcW w:w="1994" w:type="dxa"/>
            <w:shd w:val="clear" w:color="auto" w:fill="8EAADB" w:themeFill="accent1" w:themeFillTint="99"/>
          </w:tcPr>
          <w:p w14:paraId="2E06E2B4" w14:textId="77777777" w:rsidR="00A72191" w:rsidRDefault="00A72191" w:rsidP="0F415017"/>
          <w:p w14:paraId="24CE0D07" w14:textId="6B680CFC" w:rsidR="00A72191" w:rsidRDefault="00A72191" w:rsidP="0F415017">
            <w:r>
              <w:t>Description</w:t>
            </w:r>
          </w:p>
        </w:tc>
        <w:tc>
          <w:tcPr>
            <w:tcW w:w="1996" w:type="dxa"/>
            <w:shd w:val="clear" w:color="auto" w:fill="8EAADB" w:themeFill="accent1" w:themeFillTint="99"/>
          </w:tcPr>
          <w:p w14:paraId="4DD12D04" w14:textId="77777777" w:rsidR="00A72191" w:rsidRDefault="00A72191" w:rsidP="0F415017"/>
          <w:p w14:paraId="0FD68DDA" w14:textId="113E2A38" w:rsidR="00A72191" w:rsidRDefault="00A72191" w:rsidP="0F415017">
            <w:r>
              <w:t>Acceptable null value?</w:t>
            </w:r>
          </w:p>
        </w:tc>
      </w:tr>
      <w:tr w:rsidR="00A72191" w:rsidRPr="00A72191" w14:paraId="33B17E0C" w14:textId="77777777" w:rsidTr="00A72191">
        <w:trPr>
          <w:trHeight w:val="1333"/>
        </w:trPr>
        <w:tc>
          <w:tcPr>
            <w:tcW w:w="1994" w:type="dxa"/>
          </w:tcPr>
          <w:p w14:paraId="427D7C8D" w14:textId="38B6773B" w:rsidR="00A72191" w:rsidRDefault="00A72191" w:rsidP="00A72191">
            <w:pPr>
              <w:jc w:val="center"/>
            </w:pPr>
            <w:r>
              <w:t>id</w:t>
            </w:r>
          </w:p>
        </w:tc>
        <w:tc>
          <w:tcPr>
            <w:tcW w:w="1994" w:type="dxa"/>
          </w:tcPr>
          <w:p w14:paraId="63201748" w14:textId="76CB11A4" w:rsidR="00A72191" w:rsidRDefault="00A72191" w:rsidP="00A72191">
            <w:pPr>
              <w:jc w:val="center"/>
            </w:pPr>
            <w:r>
              <w:t>yes</w:t>
            </w:r>
          </w:p>
        </w:tc>
        <w:tc>
          <w:tcPr>
            <w:tcW w:w="1994" w:type="dxa"/>
          </w:tcPr>
          <w:p w14:paraId="612A1672" w14:textId="3491DFEA" w:rsidR="00A72191" w:rsidRDefault="00A72191" w:rsidP="00A72191">
            <w:pPr>
              <w:jc w:val="center"/>
            </w:pPr>
            <w:r>
              <w:t>int</w:t>
            </w:r>
          </w:p>
        </w:tc>
        <w:tc>
          <w:tcPr>
            <w:tcW w:w="1994" w:type="dxa"/>
          </w:tcPr>
          <w:p w14:paraId="26AC05D5" w14:textId="60698880" w:rsidR="00A72191" w:rsidRPr="00A72191" w:rsidRDefault="00A72191" w:rsidP="00A72191">
            <w:pPr>
              <w:jc w:val="center"/>
              <w:rPr>
                <w:lang w:val="en-US"/>
              </w:rPr>
            </w:pPr>
            <w:r w:rsidRPr="00A72191">
              <w:rPr>
                <w:lang w:val="en-US"/>
              </w:rPr>
              <w:t>Primary key voor de data</w:t>
            </w:r>
          </w:p>
        </w:tc>
        <w:tc>
          <w:tcPr>
            <w:tcW w:w="1996" w:type="dxa"/>
          </w:tcPr>
          <w:p w14:paraId="30687DDE" w14:textId="18E66570" w:rsidR="00A72191" w:rsidRPr="00A72191" w:rsidRDefault="00A72191" w:rsidP="00A72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A72191" w:rsidRPr="00A72191" w14:paraId="5CAAEDAD" w14:textId="77777777" w:rsidTr="00A72191">
        <w:trPr>
          <w:trHeight w:val="1333"/>
        </w:trPr>
        <w:tc>
          <w:tcPr>
            <w:tcW w:w="1994" w:type="dxa"/>
          </w:tcPr>
          <w:p w14:paraId="4AF6C5C5" w14:textId="3898E1A2" w:rsidR="00A72191" w:rsidRDefault="00A72191" w:rsidP="00A72191">
            <w:pPr>
              <w:jc w:val="center"/>
            </w:pPr>
            <w:r>
              <w:t>name</w:t>
            </w:r>
          </w:p>
        </w:tc>
        <w:tc>
          <w:tcPr>
            <w:tcW w:w="1994" w:type="dxa"/>
          </w:tcPr>
          <w:p w14:paraId="780DEC95" w14:textId="1DA081C6" w:rsidR="00A72191" w:rsidRDefault="00A72191" w:rsidP="00A72191">
            <w:pPr>
              <w:jc w:val="center"/>
            </w:pPr>
            <w:r>
              <w:t>yes</w:t>
            </w:r>
          </w:p>
        </w:tc>
        <w:tc>
          <w:tcPr>
            <w:tcW w:w="1994" w:type="dxa"/>
          </w:tcPr>
          <w:p w14:paraId="4939FE0C" w14:textId="29CD4BB9" w:rsidR="00A72191" w:rsidRDefault="00A72191" w:rsidP="00A72191">
            <w:pPr>
              <w:jc w:val="center"/>
            </w:pPr>
            <w:r>
              <w:t>string</w:t>
            </w:r>
          </w:p>
        </w:tc>
        <w:tc>
          <w:tcPr>
            <w:tcW w:w="1994" w:type="dxa"/>
          </w:tcPr>
          <w:p w14:paraId="50D3FE2E" w14:textId="6D4AB90B" w:rsidR="00A72191" w:rsidRPr="00A72191" w:rsidRDefault="00A72191" w:rsidP="00A72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Naam van het object</w:t>
            </w:r>
          </w:p>
        </w:tc>
        <w:tc>
          <w:tcPr>
            <w:tcW w:w="1996" w:type="dxa"/>
          </w:tcPr>
          <w:p w14:paraId="6FCB1329" w14:textId="66A9CA1D" w:rsidR="00A72191" w:rsidRDefault="00A72191" w:rsidP="00A72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A72191" w:rsidRPr="00A72191" w14:paraId="4CB389F6" w14:textId="77777777" w:rsidTr="00A72191">
        <w:trPr>
          <w:trHeight w:val="1333"/>
        </w:trPr>
        <w:tc>
          <w:tcPr>
            <w:tcW w:w="1994" w:type="dxa"/>
          </w:tcPr>
          <w:p w14:paraId="7EE13358" w14:textId="20CC97EC" w:rsidR="00A72191" w:rsidRDefault="00A72191" w:rsidP="00A72191">
            <w:pPr>
              <w:jc w:val="center"/>
            </w:pPr>
            <w:r>
              <w:t>img</w:t>
            </w:r>
          </w:p>
        </w:tc>
        <w:tc>
          <w:tcPr>
            <w:tcW w:w="1994" w:type="dxa"/>
          </w:tcPr>
          <w:p w14:paraId="207BC2ED" w14:textId="1622A347" w:rsidR="00A72191" w:rsidRDefault="00A72191" w:rsidP="00A72191">
            <w:pPr>
              <w:jc w:val="center"/>
            </w:pPr>
            <w:r>
              <w:t>no</w:t>
            </w:r>
          </w:p>
        </w:tc>
        <w:tc>
          <w:tcPr>
            <w:tcW w:w="1994" w:type="dxa"/>
          </w:tcPr>
          <w:p w14:paraId="46F1D47D" w14:textId="63EBB264" w:rsidR="00A72191" w:rsidRDefault="00A72191" w:rsidP="00A72191">
            <w:pPr>
              <w:jc w:val="center"/>
            </w:pPr>
            <w:r>
              <w:t>string</w:t>
            </w:r>
          </w:p>
        </w:tc>
        <w:tc>
          <w:tcPr>
            <w:tcW w:w="1994" w:type="dxa"/>
          </w:tcPr>
          <w:p w14:paraId="4671A9CF" w14:textId="03DC20A3" w:rsidR="00A72191" w:rsidRPr="00A72191" w:rsidRDefault="00A72191" w:rsidP="00A72191">
            <w:pPr>
              <w:jc w:val="center"/>
            </w:pPr>
            <w:r>
              <w:t>Een afbeelding voor de website/ applicatie</w:t>
            </w:r>
          </w:p>
        </w:tc>
        <w:tc>
          <w:tcPr>
            <w:tcW w:w="1996" w:type="dxa"/>
          </w:tcPr>
          <w:p w14:paraId="118C4158" w14:textId="2EDCBF58" w:rsidR="00A72191" w:rsidRPr="00A72191" w:rsidRDefault="00A72191" w:rsidP="00A72191">
            <w:pPr>
              <w:jc w:val="center"/>
            </w:pPr>
            <w:r>
              <w:t>y</w:t>
            </w:r>
          </w:p>
        </w:tc>
      </w:tr>
      <w:tr w:rsidR="00A72191" w:rsidRPr="00A72191" w14:paraId="61FC1FDC" w14:textId="77777777" w:rsidTr="00A72191">
        <w:trPr>
          <w:trHeight w:val="1333"/>
        </w:trPr>
        <w:tc>
          <w:tcPr>
            <w:tcW w:w="1994" w:type="dxa"/>
          </w:tcPr>
          <w:p w14:paraId="3B3D6861" w14:textId="4365B18F" w:rsidR="00A72191" w:rsidRPr="00A72191" w:rsidRDefault="00A72191" w:rsidP="00A72191">
            <w:pPr>
              <w:jc w:val="center"/>
            </w:pPr>
            <w:r>
              <w:t>link</w:t>
            </w:r>
          </w:p>
        </w:tc>
        <w:tc>
          <w:tcPr>
            <w:tcW w:w="1994" w:type="dxa"/>
          </w:tcPr>
          <w:p w14:paraId="3DDA18CC" w14:textId="5F762361" w:rsidR="00A72191" w:rsidRPr="00A72191" w:rsidRDefault="00A72191" w:rsidP="00A72191">
            <w:pPr>
              <w:jc w:val="center"/>
            </w:pPr>
            <w:r>
              <w:t>no</w:t>
            </w:r>
          </w:p>
        </w:tc>
        <w:tc>
          <w:tcPr>
            <w:tcW w:w="1994" w:type="dxa"/>
          </w:tcPr>
          <w:p w14:paraId="72F60F7D" w14:textId="712E51F2" w:rsidR="00A72191" w:rsidRPr="00A72191" w:rsidRDefault="00A72191" w:rsidP="00A72191">
            <w:pPr>
              <w:jc w:val="center"/>
            </w:pPr>
            <w:r>
              <w:t>string</w:t>
            </w:r>
          </w:p>
        </w:tc>
        <w:tc>
          <w:tcPr>
            <w:tcW w:w="1994" w:type="dxa"/>
          </w:tcPr>
          <w:p w14:paraId="64BD3641" w14:textId="300B5112" w:rsidR="00A72191" w:rsidRPr="00A72191" w:rsidRDefault="00A72191" w:rsidP="00A72191">
            <w:pPr>
              <w:jc w:val="center"/>
            </w:pPr>
            <w:r>
              <w:t>Een link voor omleiding naar een ander site of pagina</w:t>
            </w:r>
          </w:p>
        </w:tc>
        <w:tc>
          <w:tcPr>
            <w:tcW w:w="1996" w:type="dxa"/>
          </w:tcPr>
          <w:p w14:paraId="49D74197" w14:textId="3D31F46F" w:rsidR="00A72191" w:rsidRPr="00A72191" w:rsidRDefault="00A72191" w:rsidP="00A72191">
            <w:pPr>
              <w:jc w:val="center"/>
            </w:pPr>
            <w:r>
              <w:t>n</w:t>
            </w:r>
          </w:p>
        </w:tc>
      </w:tr>
    </w:tbl>
    <w:p w14:paraId="693EC3B9" w14:textId="47FBF9E2" w:rsidR="00766286" w:rsidRPr="00A72191" w:rsidRDefault="00766286" w:rsidP="0F415017"/>
    <w:p w14:paraId="5ECCD306" w14:textId="77777777" w:rsidR="00766286" w:rsidRPr="00A72191" w:rsidRDefault="00766286" w:rsidP="0F415017"/>
    <w:p w14:paraId="1238DB46" w14:textId="28AE28AC" w:rsidR="0F415017" w:rsidRPr="00A72191" w:rsidRDefault="00A257DF" w:rsidP="0F4150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72191">
        <w:br w:type="page"/>
      </w:r>
    </w:p>
    <w:p w14:paraId="45A0D202" w14:textId="4B4DA77C" w:rsidR="00A811C8" w:rsidRPr="00A811C8" w:rsidRDefault="00A811C8" w:rsidP="00595FEF">
      <w:pPr>
        <w:pStyle w:val="Kop1"/>
        <w:numPr>
          <w:ilvl w:val="0"/>
          <w:numId w:val="0"/>
        </w:numPr>
        <w:ind w:left="432" w:hanging="432"/>
      </w:pPr>
      <w:bookmarkStart w:id="3" w:name="_Toc84838400"/>
      <w:r>
        <w:lastRenderedPageBreak/>
        <w:t>Bijlage A: Relaties</w:t>
      </w:r>
      <w:bookmarkEnd w:id="3"/>
      <w:r>
        <w:t xml:space="preserve"> </w:t>
      </w:r>
    </w:p>
    <w:p w14:paraId="01EF2CC3" w14:textId="58BE5F1A" w:rsidR="0F415017" w:rsidRDefault="00E06C66" w:rsidP="0F415017">
      <w:r>
        <w:rPr>
          <w:noProof/>
        </w:rPr>
        <w:drawing>
          <wp:inline distT="0" distB="0" distL="0" distR="0" wp14:anchorId="1A535FE2" wp14:editId="0B92291C">
            <wp:extent cx="3486150" cy="20478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FC95" w14:textId="3C5B1298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2B5D1F" w14:textId="77777777" w:rsidR="00D64A4E" w:rsidRDefault="00A811C8" w:rsidP="00595FEF">
      <w:pPr>
        <w:pStyle w:val="Kop1"/>
        <w:numPr>
          <w:ilvl w:val="0"/>
          <w:numId w:val="0"/>
        </w:numPr>
        <w:ind w:left="432" w:hanging="432"/>
      </w:pPr>
      <w:bookmarkStart w:id="4" w:name="_Toc84838401"/>
      <w:r>
        <w:lastRenderedPageBreak/>
        <w:t xml:space="preserve">Bijlage </w:t>
      </w:r>
      <w:r w:rsidR="00C4126D">
        <w:t>B: Feedback verslag</w:t>
      </w:r>
      <w:bookmarkEnd w:id="4"/>
    </w:p>
    <w:p w14:paraId="58EE53CE" w14:textId="0B76F104" w:rsidR="00D64A4E" w:rsidRPr="00D64A4E" w:rsidRDefault="00D64A4E" w:rsidP="00D64A4E">
      <w:pPr>
        <w:pStyle w:val="Geenafstand"/>
        <w:rPr>
          <w:lang w:val="nl-NL"/>
        </w:rPr>
      </w:pPr>
      <w:r>
        <w:rPr>
          <w:lang w:val="nl-NL"/>
        </w:rPr>
        <w:t xml:space="preserve">Vraag minimaal 3 andere om feedback op jouw portfolio: </w:t>
      </w:r>
    </w:p>
    <w:p w14:paraId="4A11E046" w14:textId="77777777" w:rsidR="00D64A4E" w:rsidRPr="00D64A4E" w:rsidRDefault="00D64A4E" w:rsidP="00D64A4E">
      <w:pPr>
        <w:pStyle w:val="Geenafstand"/>
        <w:rPr>
          <w:lang w:val="nl-NL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4A4E" w14:paraId="513F439A" w14:textId="77777777" w:rsidTr="00D6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D5C07D" w14:textId="77777777" w:rsidR="00D64A4E" w:rsidRDefault="00D64A4E" w:rsidP="007118E4">
            <w:pPr>
              <w:pStyle w:val="Geenafstand"/>
            </w:pPr>
            <w:r>
              <w:t xml:space="preserve">Vraag </w:t>
            </w:r>
          </w:p>
        </w:tc>
        <w:tc>
          <w:tcPr>
            <w:tcW w:w="4508" w:type="dxa"/>
          </w:tcPr>
          <w:p w14:paraId="654633D4" w14:textId="77777777" w:rsidR="00D64A4E" w:rsidRDefault="00D64A4E" w:rsidP="007118E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</w:t>
            </w:r>
          </w:p>
        </w:tc>
      </w:tr>
      <w:tr w:rsidR="00D64A4E" w14:paraId="556B67FC" w14:textId="77777777" w:rsidTr="00D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67CC19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Welke top geeft persoon 1 aan jouw portfolio? </w:t>
            </w:r>
          </w:p>
          <w:p w14:paraId="47F32B6B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56D57161" w14:textId="25E76755" w:rsidR="00D64A4E" w:rsidRPr="00D64A4E" w:rsidRDefault="00E06C66" w:rsidP="00D64A4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Strak website</w:t>
            </w:r>
          </w:p>
        </w:tc>
      </w:tr>
      <w:tr w:rsidR="00D64A4E" w14:paraId="37C7FF2D" w14:textId="77777777" w:rsidTr="00D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0DC507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Welke tip geeft persoon 1 aan jouw portfolio? </w:t>
            </w:r>
          </w:p>
          <w:p w14:paraId="3625A463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5D203617" w14:textId="6425C0C6" w:rsidR="00D64A4E" w:rsidRPr="00D64A4E" w:rsidRDefault="00E06C66" w:rsidP="00D64A4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commentaar</w:t>
            </w:r>
          </w:p>
        </w:tc>
      </w:tr>
      <w:tr w:rsidR="00D64A4E" w14:paraId="68F02ED6" w14:textId="77777777" w:rsidTr="00D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042985" w14:textId="77777777" w:rsidR="00D64A4E" w:rsidRPr="00D64A4E" w:rsidRDefault="00D64A4E" w:rsidP="007118E4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16B9975B" w14:textId="77777777" w:rsidR="00D64A4E" w:rsidRPr="00D64A4E" w:rsidRDefault="00D64A4E" w:rsidP="007118E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64A4E" w14:paraId="4F5C9543" w14:textId="77777777" w:rsidTr="00D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C1F350" w14:textId="7898A53F" w:rsidR="00D64A4E" w:rsidRPr="00D64A4E" w:rsidRDefault="00D64A4E" w:rsidP="00D64A4E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Welke top geeft persoon 2 aan jouw portfolio? </w:t>
            </w:r>
          </w:p>
          <w:p w14:paraId="2F4DB261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52C0F3FA" w14:textId="0F9D1464" w:rsidR="00D64A4E" w:rsidRPr="00D64A4E" w:rsidRDefault="00BB26D8" w:rsidP="00D64A4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="00E06C66">
              <w:rPr>
                <w:lang w:val="nl-NL"/>
              </w:rPr>
              <w:t xml:space="preserve">Interessant </w:t>
            </w:r>
          </w:p>
        </w:tc>
      </w:tr>
      <w:tr w:rsidR="00D64A4E" w14:paraId="797632DC" w14:textId="77777777" w:rsidTr="00D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A031AF" w14:textId="38D77961" w:rsidR="00D64A4E" w:rsidRPr="00D64A4E" w:rsidRDefault="00D64A4E" w:rsidP="00D64A4E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Welke tip geeft persoon 2 aan jouw portfolio? </w:t>
            </w:r>
          </w:p>
          <w:p w14:paraId="2CC92911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3C39336A" w14:textId="4A51B5C7" w:rsidR="00D64A4E" w:rsidRPr="00D64A4E" w:rsidRDefault="00E06C66" w:rsidP="00D64A4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commentaar</w:t>
            </w:r>
          </w:p>
        </w:tc>
      </w:tr>
      <w:tr w:rsidR="00D64A4E" w14:paraId="78EDD7F5" w14:textId="77777777" w:rsidTr="00D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4C22F5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72E5E778" w14:textId="77777777" w:rsidR="00D64A4E" w:rsidRPr="00D64A4E" w:rsidRDefault="00D64A4E" w:rsidP="00D64A4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64A4E" w14:paraId="5657BC6D" w14:textId="77777777" w:rsidTr="00D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75AFC9" w14:textId="75F6B294" w:rsidR="00D64A4E" w:rsidRPr="00D64A4E" w:rsidRDefault="00D64A4E" w:rsidP="00D64A4E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Welke top geeft persoon 3 aan jouw portfolio? </w:t>
            </w:r>
          </w:p>
          <w:p w14:paraId="42A91CAE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6CBE29D5" w14:textId="7673956B" w:rsidR="00D64A4E" w:rsidRPr="00D64A4E" w:rsidRDefault="00E06C66" w:rsidP="00D64A4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Ziet er goed uit</w:t>
            </w:r>
          </w:p>
        </w:tc>
      </w:tr>
      <w:tr w:rsidR="00D64A4E" w14:paraId="4315F647" w14:textId="77777777" w:rsidTr="00D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E57335" w14:textId="5622DDAA" w:rsidR="00D64A4E" w:rsidRPr="00D64A4E" w:rsidRDefault="00D64A4E" w:rsidP="00D64A4E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Welke tip geeft persoon 3 aan jouw portfolio? </w:t>
            </w:r>
          </w:p>
          <w:p w14:paraId="4FC458A4" w14:textId="77777777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3A895F33" w14:textId="61C4DBB7" w:rsidR="00D64A4E" w:rsidRPr="00D64A4E" w:rsidRDefault="00E06C66" w:rsidP="00D64A4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commentaar</w:t>
            </w:r>
          </w:p>
        </w:tc>
      </w:tr>
      <w:tr w:rsidR="00D64A4E" w14:paraId="05154C00" w14:textId="77777777" w:rsidTr="00D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292A7D" w14:textId="77777777" w:rsid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254FE51D" w14:textId="77777777" w:rsidR="00D64A4E" w:rsidRPr="00D64A4E" w:rsidRDefault="00D64A4E" w:rsidP="00D64A4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64A4E" w14:paraId="683D01A6" w14:textId="77777777" w:rsidTr="00D6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D9F396" w14:textId="79CD4925" w:rsidR="00D64A4E" w:rsidRPr="00D64A4E" w:rsidRDefault="00D64A4E" w:rsidP="00D64A4E">
            <w:pPr>
              <w:pStyle w:val="Geenafstand"/>
              <w:rPr>
                <w:lang w:val="nl-NL"/>
              </w:rPr>
            </w:pPr>
            <w:r w:rsidRPr="00D64A4E">
              <w:rPr>
                <w:lang w:val="nl-NL"/>
              </w:rPr>
              <w:t>W</w:t>
            </w:r>
            <w:r>
              <w:rPr>
                <w:lang w:val="nl-NL"/>
              </w:rPr>
              <w:t>elke tip/ top heb ik</w:t>
            </w:r>
            <w:r w:rsidRPr="00D64A4E">
              <w:rPr>
                <w:lang w:val="nl-NL"/>
              </w:rPr>
              <w:t xml:space="preserve"> meegenomen in mijn portfolio</w:t>
            </w:r>
            <w:r>
              <w:rPr>
                <w:lang w:val="nl-NL"/>
              </w:rPr>
              <w:t>?</w:t>
            </w:r>
          </w:p>
        </w:tc>
        <w:tc>
          <w:tcPr>
            <w:tcW w:w="4508" w:type="dxa"/>
          </w:tcPr>
          <w:p w14:paraId="5B626156" w14:textId="246C9896" w:rsidR="00D64A4E" w:rsidRPr="00D64A4E" w:rsidRDefault="00D64A4E" w:rsidP="00D64A4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D64A4E" w14:paraId="352B7EE0" w14:textId="77777777" w:rsidTr="00D6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E63315" w14:textId="77777777" w:rsidR="00D64A4E" w:rsidRDefault="00D64A4E" w:rsidP="00D64A4E">
            <w:pPr>
              <w:pStyle w:val="Geenafstand"/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Waarom?</w:t>
            </w:r>
          </w:p>
          <w:p w14:paraId="2C93FD26" w14:textId="54771825" w:rsidR="00D64A4E" w:rsidRPr="00D64A4E" w:rsidRDefault="00D64A4E" w:rsidP="00D64A4E">
            <w:pPr>
              <w:pStyle w:val="Geenafstand"/>
              <w:rPr>
                <w:lang w:val="nl-NL"/>
              </w:rPr>
            </w:pPr>
          </w:p>
        </w:tc>
        <w:tc>
          <w:tcPr>
            <w:tcW w:w="4508" w:type="dxa"/>
          </w:tcPr>
          <w:p w14:paraId="44636BCD" w14:textId="75267626" w:rsidR="00D64A4E" w:rsidRPr="00D64A4E" w:rsidRDefault="00D64A4E" w:rsidP="00D64A4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3C95D7F6" w14:textId="77777777" w:rsidR="00D64A4E" w:rsidRPr="00D64A4E" w:rsidRDefault="00D64A4E" w:rsidP="00D64A4E">
      <w:pPr>
        <w:pStyle w:val="Geenafstand"/>
        <w:rPr>
          <w:lang w:val="nl-NL"/>
        </w:rPr>
      </w:pPr>
    </w:p>
    <w:p w14:paraId="629AE786" w14:textId="7658EA8F" w:rsidR="00C4126D" w:rsidRDefault="00C412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1682299" w14:textId="1E79382B" w:rsidR="00E06C66" w:rsidRDefault="00C4126D" w:rsidP="00E06C66">
      <w:pPr>
        <w:pStyle w:val="Kop1"/>
        <w:numPr>
          <w:ilvl w:val="0"/>
          <w:numId w:val="0"/>
        </w:numPr>
        <w:ind w:left="432" w:hanging="432"/>
      </w:pPr>
      <w:bookmarkStart w:id="5" w:name="_Toc84838402"/>
      <w:r>
        <w:lastRenderedPageBreak/>
        <w:t>Bijlage C: Contactpagina met email versturen</w:t>
      </w:r>
      <w:bookmarkEnd w:id="5"/>
    </w:p>
    <w:p w14:paraId="71850DD7" w14:textId="77777777" w:rsidR="00BB26D8" w:rsidRDefault="00BB26D8" w:rsidP="00595FEF">
      <w:pPr>
        <w:pStyle w:val="Geenafstand"/>
        <w:rPr>
          <w:rFonts w:eastAsiaTheme="majorEastAsia"/>
          <w:lang w:val="nl-NL"/>
        </w:rPr>
      </w:pPr>
    </w:p>
    <w:p w14:paraId="354C67B1" w14:textId="46A9F0D7" w:rsidR="00C4126D" w:rsidRPr="00595FEF" w:rsidRDefault="00E06C66" w:rsidP="00595FEF">
      <w:pPr>
        <w:pStyle w:val="Geenafstand"/>
        <w:rPr>
          <w:rFonts w:eastAsiaTheme="majorEastAsia"/>
          <w:lang w:val="nl-NL"/>
        </w:rPr>
      </w:pPr>
      <w:r>
        <w:rPr>
          <w:noProof/>
        </w:rPr>
        <w:drawing>
          <wp:inline distT="0" distB="0" distL="0" distR="0" wp14:anchorId="00895521" wp14:editId="53BC1DD7">
            <wp:extent cx="5731510" cy="2964180"/>
            <wp:effectExtent l="0" t="0" r="254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26D" w:rsidRPr="00595FEF">
        <w:rPr>
          <w:rFonts w:eastAsiaTheme="majorEastAsia"/>
          <w:lang w:val="nl-NL"/>
        </w:rPr>
        <w:br w:type="page"/>
      </w:r>
    </w:p>
    <w:p w14:paraId="2A9AED2C" w14:textId="0CF516A4" w:rsidR="00A811C8" w:rsidRDefault="00C4126D" w:rsidP="00595FEF">
      <w:pPr>
        <w:pStyle w:val="Kop1"/>
        <w:numPr>
          <w:ilvl w:val="0"/>
          <w:numId w:val="0"/>
        </w:numPr>
        <w:ind w:left="432" w:hanging="432"/>
      </w:pPr>
      <w:bookmarkStart w:id="6" w:name="_Toc84838403"/>
      <w:r>
        <w:lastRenderedPageBreak/>
        <w:t>Bijlage D</w:t>
      </w:r>
      <w:r w:rsidR="00A811C8">
        <w:t xml:space="preserve">: </w:t>
      </w:r>
      <w:r w:rsidR="0001618B">
        <w:t>Link naar Github</w:t>
      </w:r>
      <w:bookmarkEnd w:id="6"/>
      <w:r w:rsidR="00A811C8">
        <w:t xml:space="preserve"> </w:t>
      </w:r>
    </w:p>
    <w:p w14:paraId="3FFD3469" w14:textId="7D9FA7B3" w:rsidR="00BB26D8" w:rsidRDefault="00BB26D8" w:rsidP="00595FEF">
      <w:pPr>
        <w:pStyle w:val="Geenafstand"/>
        <w:rPr>
          <w:lang w:val="nl-NL"/>
        </w:rPr>
      </w:pPr>
    </w:p>
    <w:p w14:paraId="70F17948" w14:textId="6D174E04" w:rsidR="00E06C66" w:rsidRPr="00766286" w:rsidRDefault="00C7525E" w:rsidP="00595FEF">
      <w:pPr>
        <w:pStyle w:val="Geenafstand"/>
        <w:rPr>
          <w:lang w:val="nl-NL"/>
        </w:rPr>
      </w:pPr>
      <w:hyperlink r:id="rId15" w:history="1">
        <w:r w:rsidR="00E06C66" w:rsidRPr="00641116">
          <w:rPr>
            <w:rStyle w:val="Hyperlink"/>
            <w:lang w:val="nl-NL"/>
          </w:rPr>
          <w:t>https://github.com/rkarabicek/portfolio-php.git</w:t>
        </w:r>
      </w:hyperlink>
      <w:r w:rsidR="00E06C66">
        <w:rPr>
          <w:lang w:val="nl-NL"/>
        </w:rPr>
        <w:t xml:space="preserve"> </w:t>
      </w:r>
    </w:p>
    <w:sectPr w:rsidR="00E06C66" w:rsidRPr="00766286" w:rsidSect="00A257D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D4ADC" w14:textId="77777777" w:rsidR="00C7525E" w:rsidRDefault="00C7525E" w:rsidP="00A257DF">
      <w:pPr>
        <w:spacing w:after="0" w:line="240" w:lineRule="auto"/>
      </w:pPr>
      <w:r>
        <w:separator/>
      </w:r>
    </w:p>
  </w:endnote>
  <w:endnote w:type="continuationSeparator" w:id="0">
    <w:p w14:paraId="2786FF47" w14:textId="77777777" w:rsidR="00C7525E" w:rsidRDefault="00C7525E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C318" w14:textId="27E95D1F" w:rsidR="00FC1022" w:rsidRDefault="00FC1022" w:rsidP="00222411">
    <w:pPr>
      <w:pStyle w:val="Voettekst"/>
    </w:pP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F683" w14:textId="77777777" w:rsidR="00C7525E" w:rsidRDefault="00C7525E" w:rsidP="00A257DF">
      <w:pPr>
        <w:spacing w:after="0" w:line="240" w:lineRule="auto"/>
      </w:pPr>
      <w:r>
        <w:separator/>
      </w:r>
    </w:p>
  </w:footnote>
  <w:footnote w:type="continuationSeparator" w:id="0">
    <w:p w14:paraId="0268B6D0" w14:textId="77777777" w:rsidR="00C7525E" w:rsidRDefault="00C7525E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CD08" w14:textId="0827DB32" w:rsidR="00FC1022" w:rsidRPr="002132BE" w:rsidRDefault="002132BE" w:rsidP="002132BE">
    <w:pPr>
      <w:pStyle w:val="Koptekst"/>
    </w:pPr>
    <w:r>
      <w:t>Technisch Ontwerp</w:t>
    </w:r>
    <w:r>
      <w:tab/>
    </w:r>
    <w:r w:rsidR="00A72191">
      <w:t>Riza Karabicek</w:t>
    </w:r>
    <w:r>
      <w:tab/>
      <w:t xml:space="preserve">Project </w:t>
    </w:r>
    <w:r w:rsidR="00BF4D6B">
      <w:t>Portfolio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1618B"/>
    <w:rsid w:val="000502ED"/>
    <w:rsid w:val="00056AB7"/>
    <w:rsid w:val="00093E50"/>
    <w:rsid w:val="000A16C9"/>
    <w:rsid w:val="000B4D5C"/>
    <w:rsid w:val="00126F70"/>
    <w:rsid w:val="0014223B"/>
    <w:rsid w:val="00176B05"/>
    <w:rsid w:val="001E504D"/>
    <w:rsid w:val="002132BE"/>
    <w:rsid w:val="00216180"/>
    <w:rsid w:val="00222411"/>
    <w:rsid w:val="00267FD4"/>
    <w:rsid w:val="00306482"/>
    <w:rsid w:val="00313209"/>
    <w:rsid w:val="003703C3"/>
    <w:rsid w:val="004C2F6C"/>
    <w:rsid w:val="004E34C0"/>
    <w:rsid w:val="005507D3"/>
    <w:rsid w:val="0056778B"/>
    <w:rsid w:val="00570667"/>
    <w:rsid w:val="00595FEF"/>
    <w:rsid w:val="005B68C9"/>
    <w:rsid w:val="005E1434"/>
    <w:rsid w:val="00622C75"/>
    <w:rsid w:val="006A3780"/>
    <w:rsid w:val="006F503C"/>
    <w:rsid w:val="00766286"/>
    <w:rsid w:val="00792931"/>
    <w:rsid w:val="007A68DD"/>
    <w:rsid w:val="007E4C54"/>
    <w:rsid w:val="00802D6C"/>
    <w:rsid w:val="008D2B44"/>
    <w:rsid w:val="008F31C1"/>
    <w:rsid w:val="00915AE6"/>
    <w:rsid w:val="009300FD"/>
    <w:rsid w:val="009427AF"/>
    <w:rsid w:val="009A329B"/>
    <w:rsid w:val="00A257DF"/>
    <w:rsid w:val="00A5398A"/>
    <w:rsid w:val="00A72191"/>
    <w:rsid w:val="00A811C8"/>
    <w:rsid w:val="00AD41A2"/>
    <w:rsid w:val="00AD78C6"/>
    <w:rsid w:val="00AF08B5"/>
    <w:rsid w:val="00B21287"/>
    <w:rsid w:val="00B72BC9"/>
    <w:rsid w:val="00BB26D8"/>
    <w:rsid w:val="00BF4D6B"/>
    <w:rsid w:val="00C40C90"/>
    <w:rsid w:val="00C4126D"/>
    <w:rsid w:val="00C7525E"/>
    <w:rsid w:val="00C768C2"/>
    <w:rsid w:val="00C83E6F"/>
    <w:rsid w:val="00CC5906"/>
    <w:rsid w:val="00D45D00"/>
    <w:rsid w:val="00D6287A"/>
    <w:rsid w:val="00D64A4E"/>
    <w:rsid w:val="00DA58D6"/>
    <w:rsid w:val="00DC3041"/>
    <w:rsid w:val="00DC7E50"/>
    <w:rsid w:val="00E06C66"/>
    <w:rsid w:val="00E93627"/>
    <w:rsid w:val="00F205B8"/>
    <w:rsid w:val="00F31EE6"/>
    <w:rsid w:val="00F54C8A"/>
    <w:rsid w:val="00F575E3"/>
    <w:rsid w:val="00F70932"/>
    <w:rsid w:val="00FA3AD7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Rastertabel4-Accent1">
    <w:name w:val="Grid Table 4 Accent 1"/>
    <w:basedOn w:val="Standaardtabel"/>
    <w:uiPriority w:val="49"/>
    <w:rsid w:val="00BF4D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raster">
    <w:name w:val="Table Grid"/>
    <w:basedOn w:val="Standaardtabel"/>
    <w:uiPriority w:val="39"/>
    <w:rsid w:val="00A72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A721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rasterlicht">
    <w:name w:val="Grid Table Light"/>
    <w:basedOn w:val="Standaardtabel"/>
    <w:uiPriority w:val="40"/>
    <w:rsid w:val="00A721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E06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rkarabicek/portfolio-php.git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D4E1C67A4E64E8A5EE45D21D6EE10" ma:contentTypeVersion="14" ma:contentTypeDescription="Een nieuw document maken." ma:contentTypeScope="" ma:versionID="3efe56194b817a04f6e2df551eee171f">
  <xsd:schema xmlns:xsd="http://www.w3.org/2001/XMLSchema" xmlns:xs="http://www.w3.org/2001/XMLSchema" xmlns:p="http://schemas.microsoft.com/office/2006/metadata/properties" xmlns:ns1="http://schemas.microsoft.com/sharepoint/v3" xmlns:ns2="a95f19fb-cad5-4f59-9d9d-bfe7d2b05f17" xmlns:ns3="73dbb10f-d65e-4026-aa5c-544c0db9c1ca" targetNamespace="http://schemas.microsoft.com/office/2006/metadata/properties" ma:root="true" ma:fieldsID="b1830e0f24cb8090589f31a22731b1a4" ns1:_="" ns2:_="" ns3:_="">
    <xsd:import namespace="http://schemas.microsoft.com/sharepoint/v3"/>
    <xsd:import namespace="a95f19fb-cad5-4f59-9d9d-bfe7d2b05f17"/>
    <xsd:import namespace="73dbb10f-d65e-4026-aa5c-544c0db9c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f19fb-cad5-4f59-9d9d-bfe7d2b05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bb10f-d65e-4026-aa5c-544c0db9c1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4CD39-A22D-41A3-85AA-75C1B13E0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5f19fb-cad5-4f59-9d9d-bfe7d2b05f17"/>
    <ds:schemaRef ds:uri="73dbb10f-d65e-4026-aa5c-544c0db9c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</Template>
  <TotalTime>9</TotalTime>
  <Pages>8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>ROC Mondriaan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Portfolio</dc:subject>
  <dc:creator>Riza Karabicek</dc:creator>
  <cp:keywords/>
  <dc:description/>
  <cp:lastModifiedBy>Riza Karabiçek</cp:lastModifiedBy>
  <cp:revision>3</cp:revision>
  <cp:lastPrinted>2019-10-02T10:33:00Z</cp:lastPrinted>
  <dcterms:created xsi:type="dcterms:W3CDTF">2021-10-25T21:24:00Z</dcterms:created>
  <dcterms:modified xsi:type="dcterms:W3CDTF">2021-10-25T21:26:00Z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0x010100B3FD4E1C67A4E64E8A5EE45D21D6EE10</vt:lpwstr>
  </property>
</Properties>
</file>